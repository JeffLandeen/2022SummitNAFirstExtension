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14:paraId="65783826" w14:textId="77777777" w:rsidTr="008819DE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DE695280-9C3E-42C6-9516-BDEC7A31C70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14:paraId="5CF738A7" w14:textId="77777777" w:rsidR="00676789" w:rsidRPr="00456AFC" w:rsidRDefault="00676789" w:rsidP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DE695280-9C3E-42C6-9516-BDEC7A31C70B}"/>
            <w:text/>
          </w:sdtPr>
          <w:sdtContent>
            <w:tc>
              <w:tcPr>
                <w:tcW w:w="2033" w:type="pct"/>
              </w:tcPr>
              <w:p w14:paraId="1345526F" w14:textId="77777777" w:rsidR="00676789" w:rsidRPr="00456AFC" w:rsidRDefault="00676789" w:rsidP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14:paraId="2C36D481" w14:textId="77777777" w:rsidTr="008819DE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DE695280-9C3E-42C6-9516-BDEC7A31C70B}"/>
            <w:text/>
          </w:sdtPr>
          <w:sdtContent>
            <w:tc>
              <w:tcPr>
                <w:tcW w:w="2967" w:type="pct"/>
              </w:tcPr>
              <w:p w14:paraId="500F031D" w14:textId="77777777" w:rsidR="00676789" w:rsidRPr="00456AFC" w:rsidRDefault="00676789" w:rsidP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DE695280-9C3E-42C6-9516-BDEC7A31C70B}"/>
            <w:text/>
          </w:sdtPr>
          <w:sdtContent>
            <w:tc>
              <w:tcPr>
                <w:tcW w:w="2033" w:type="pct"/>
              </w:tcPr>
              <w:p w14:paraId="6AF74C4B" w14:textId="77777777" w:rsidR="00676789" w:rsidRPr="00456AFC" w:rsidRDefault="00676789" w:rsidP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14:paraId="3F840F5B" w14:textId="77777777" w:rsidTr="008819DE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DE695280-9C3E-42C6-9516-BDEC7A31C70B}"/>
            <w:text/>
          </w:sdtPr>
          <w:sdtContent>
            <w:tc>
              <w:tcPr>
                <w:tcW w:w="2967" w:type="pct"/>
              </w:tcPr>
              <w:p w14:paraId="4E832B0F" w14:textId="77777777" w:rsidR="00676789" w:rsidRPr="00456AFC" w:rsidRDefault="00676789" w:rsidP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DE695280-9C3E-42C6-9516-BDEC7A31C70B}"/>
            <w:text/>
          </w:sdtPr>
          <w:sdtContent>
            <w:tc>
              <w:tcPr>
                <w:tcW w:w="2033" w:type="pct"/>
              </w:tcPr>
              <w:p w14:paraId="1917C242" w14:textId="77777777" w:rsidR="00676789" w:rsidRPr="00456AFC" w:rsidRDefault="00676789" w:rsidP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14:paraId="37A76D30" w14:textId="77777777" w:rsidTr="008819DE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DE695280-9C3E-42C6-9516-BDEC7A31C70B}"/>
            <w:text/>
          </w:sdtPr>
          <w:sdtContent>
            <w:tc>
              <w:tcPr>
                <w:tcW w:w="2967" w:type="pct"/>
              </w:tcPr>
              <w:p w14:paraId="484DE46F" w14:textId="77777777" w:rsidR="00676789" w:rsidRPr="00456AFC" w:rsidRDefault="00676789" w:rsidP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DE695280-9C3E-42C6-9516-BDEC7A31C70B}"/>
            <w:text/>
          </w:sdtPr>
          <w:sdtContent>
            <w:tc>
              <w:tcPr>
                <w:tcW w:w="2033" w:type="pct"/>
              </w:tcPr>
              <w:p w14:paraId="6F415003" w14:textId="77777777" w:rsidR="00676789" w:rsidRPr="00456AFC" w:rsidRDefault="00676789" w:rsidP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14:paraId="38E5F840" w14:textId="77777777" w:rsidTr="008819DE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DE695280-9C3E-42C6-9516-BDEC7A31C70B}"/>
            <w:text/>
          </w:sdtPr>
          <w:sdtContent>
            <w:tc>
              <w:tcPr>
                <w:tcW w:w="2967" w:type="pct"/>
              </w:tcPr>
              <w:p w14:paraId="2D14AC12" w14:textId="77777777" w:rsidR="00676789" w:rsidRPr="00456AFC" w:rsidRDefault="00676789" w:rsidP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DE695280-9C3E-42C6-9516-BDEC7A31C70B}"/>
            <w:text/>
          </w:sdtPr>
          <w:sdtContent>
            <w:tc>
              <w:tcPr>
                <w:tcW w:w="2033" w:type="pct"/>
              </w:tcPr>
              <w:p w14:paraId="0D19FC05" w14:textId="77777777" w:rsidR="00676789" w:rsidRPr="00456AFC" w:rsidRDefault="00676789" w:rsidP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14:paraId="5AE95D01" w14:textId="77777777" w:rsidTr="008819DE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DE695280-9C3E-42C6-9516-BDEC7A31C70B}"/>
            <w:text/>
          </w:sdtPr>
          <w:sdtContent>
            <w:tc>
              <w:tcPr>
                <w:tcW w:w="2967" w:type="pct"/>
              </w:tcPr>
              <w:p w14:paraId="69717E13" w14:textId="77777777" w:rsidR="00676789" w:rsidRPr="00456AFC" w:rsidRDefault="00676789" w:rsidP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DE695280-9C3E-42C6-9516-BDEC7A31C70B}"/>
            <w:text/>
          </w:sdtPr>
          <w:sdtContent>
            <w:tc>
              <w:tcPr>
                <w:tcW w:w="2033" w:type="pct"/>
              </w:tcPr>
              <w:p w14:paraId="41FE7C0A" w14:textId="77777777" w:rsidR="00676789" w:rsidRPr="00456AFC" w:rsidRDefault="00676789" w:rsidP="00676789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14:paraId="4E0E580D" w14:textId="77777777" w:rsidTr="008819DE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DE695280-9C3E-42C6-9516-BDEC7A31C70B}"/>
            <w:text/>
          </w:sdtPr>
          <w:sdtContent>
            <w:tc>
              <w:tcPr>
                <w:tcW w:w="2967" w:type="pct"/>
              </w:tcPr>
              <w:p w14:paraId="45A1D33E" w14:textId="77777777" w:rsidR="00676789" w:rsidRPr="00456AFC" w:rsidRDefault="00676789" w:rsidP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14:paraId="6C31D03B" w14:textId="77777777" w:rsidR="00676789" w:rsidRPr="00456AFC" w:rsidRDefault="00000000" w:rsidP="00676789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DE695280-9C3E-42C6-9516-BDEC7A31C70B}"/>
                <w:text/>
              </w:sdtPr>
              <w:sdtContent>
                <w:r w:rsidR="00676789" w:rsidRPr="00456AFC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DE695280-9C3E-42C6-9516-BDEC7A31C70B}"/>
                <w:text/>
              </w:sdtPr>
              <w:sdtContent>
                <w:r w:rsidR="00676789" w:rsidRPr="00456AF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14:paraId="6D0AD97F" w14:textId="77777777" w:rsidTr="008819DE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DE695280-9C3E-42C6-9516-BDEC7A31C70B}"/>
            <w:text/>
          </w:sdtPr>
          <w:sdtContent>
            <w:tc>
              <w:tcPr>
                <w:tcW w:w="2967" w:type="pct"/>
              </w:tcPr>
              <w:p w14:paraId="1754C4DD" w14:textId="77777777" w:rsidR="00676789" w:rsidRPr="00456AFC" w:rsidRDefault="00676789" w:rsidP="00676789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14:paraId="2A111978" w14:textId="77777777" w:rsidR="00676789" w:rsidRPr="00456AFC" w:rsidRDefault="00676789" w:rsidP="00676789">
            <w:pPr>
              <w:pStyle w:val="NoSpacing"/>
              <w:jc w:val="right"/>
            </w:pPr>
          </w:p>
        </w:tc>
      </w:tr>
    </w:tbl>
    <w:p w14:paraId="5446D339" w14:textId="77777777" w:rsidR="00245B0E" w:rsidRPr="00675FB4" w:rsidRDefault="00245B0E" w:rsidP="00E33456">
      <w:pPr>
        <w:pStyle w:val="NoSpacing"/>
      </w:pPr>
    </w:p>
    <w:tbl>
      <w:tblPr>
        <w:tblStyle w:val="TableGrid"/>
        <w:tblW w:w="0" w:type="auto"/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89764A" w14:paraId="4502BC59" w14:textId="77777777" w:rsidTr="0089764A">
        <w:tc>
          <w:tcPr>
            <w:tcW w:w="2551" w:type="dxa"/>
          </w:tcPr>
          <w:p w14:paraId="250682C6" w14:textId="38EBB5A4" w:rsidR="0089764A" w:rsidRDefault="000A396A" w:rsidP="008350A8">
            <w:pPr>
              <w:pStyle w:val="Heading1"/>
              <w:outlineLvl w:val="0"/>
              <w:rPr>
                <w:lang w:val="da-DK"/>
              </w:rPr>
            </w:pPr>
            <w:r>
              <w:rPr>
                <w:lang w:val="da-DK"/>
              </w:rPr>
              <w:t>Delivery Time</w:t>
            </w:r>
          </w:p>
        </w:tc>
        <w:tc>
          <w:tcPr>
            <w:tcW w:w="2552" w:type="dxa"/>
          </w:tcPr>
          <w:p w14:paraId="05D3B79B" w14:textId="3422CABF" w:rsidR="0089764A" w:rsidRDefault="000A396A" w:rsidP="008350A8">
            <w:pPr>
              <w:pStyle w:val="Heading1"/>
              <w:outlineLvl w:val="0"/>
            </w:pPr>
            <w:r>
              <w:t>Delivery Driver</w:t>
            </w:r>
          </w:p>
        </w:tc>
        <w:tc>
          <w:tcPr>
            <w:tcW w:w="2551" w:type="dxa"/>
          </w:tcPr>
          <w:p w14:paraId="26376856" w14:textId="611FDFEF" w:rsidR="0089764A" w:rsidRDefault="000A396A" w:rsidP="008350A8">
            <w:pPr>
              <w:pStyle w:val="Heading1"/>
              <w:outlineLvl w:val="0"/>
            </w:pPr>
            <w:r>
              <w:t>Delivery Phone No.</w:t>
            </w:r>
          </w:p>
        </w:tc>
        <w:tc>
          <w:tcPr>
            <w:tcW w:w="2552" w:type="dxa"/>
            <w:tcMar>
              <w:right w:w="0" w:type="dxa"/>
            </w:tcMar>
          </w:tcPr>
          <w:p w14:paraId="36AA7978" w14:textId="4B2B6CCF" w:rsidR="0089764A" w:rsidRDefault="000A396A" w:rsidP="008350A8">
            <w:pPr>
              <w:pStyle w:val="Heading1"/>
              <w:outlineLvl w:val="0"/>
              <w:rPr>
                <w:lang w:val="da-DK"/>
              </w:rPr>
            </w:pPr>
            <w:r>
              <w:rPr>
                <w:lang w:val="da-DK"/>
              </w:rPr>
              <w:t>Delivery Driver Email</w:t>
            </w:r>
          </w:p>
        </w:tc>
      </w:tr>
      <w:tr w:rsidR="000A396A" w:rsidRPr="000A396A" w14:paraId="214BD0D0" w14:textId="77777777" w:rsidTr="0089764A">
        <w:sdt>
          <w:sdtPr>
            <w:rPr>
              <w:b w:val="0"/>
              <w:bCs/>
              <w:lang w:val="da-DK"/>
            </w:rPr>
            <w:id w:val="648873041"/>
            <w:placeholder>
              <w:docPart w:val="DefaultPlaceholder_-1854013440"/>
            </w:placeholder>
            <w:dataBinding w:prefixMappings="xmlns:ns0='urn:microsoft-dynamics-nav/reports/Standard_Sales_Order_Conf/1305/' " w:xpath="/ns0:NavWordReportXmlPart[1]/ns0:Header[1]/ns0:DeliveryPickUpTime[1]" w:storeItemID="{DE695280-9C3E-42C6-9516-BDEC7A31C70B}"/>
            <w:text/>
          </w:sdtPr>
          <w:sdtContent>
            <w:tc>
              <w:tcPr>
                <w:tcW w:w="2551" w:type="dxa"/>
              </w:tcPr>
              <w:p w14:paraId="045F8C43" w14:textId="406A4CC1" w:rsidR="000A396A" w:rsidRPr="000A396A" w:rsidRDefault="000A396A" w:rsidP="008350A8">
                <w:pPr>
                  <w:pStyle w:val="Heading1"/>
                  <w:outlineLvl w:val="0"/>
                  <w:rPr>
                    <w:b w:val="0"/>
                    <w:bCs/>
                    <w:lang w:val="da-DK"/>
                  </w:rPr>
                </w:pPr>
                <w:r w:rsidRPr="000A396A">
                  <w:rPr>
                    <w:b w:val="0"/>
                    <w:bCs/>
                    <w:lang w:val="da-DK"/>
                  </w:rPr>
                  <w:t>DeliveryPickUpTime</w:t>
                </w:r>
              </w:p>
            </w:tc>
          </w:sdtContent>
        </w:sdt>
        <w:sdt>
          <w:sdtPr>
            <w:rPr>
              <w:b w:val="0"/>
              <w:bCs/>
            </w:rPr>
            <w:id w:val="-490329146"/>
            <w:placeholder>
              <w:docPart w:val="DefaultPlaceholder_-1854013440"/>
            </w:placeholder>
            <w:dataBinding w:prefixMappings="xmlns:ns0='urn:microsoft-dynamics-nav/reports/Standard_Sales_Order_Conf/1305/' " w:xpath="/ns0:NavWordReportXmlPart[1]/ns0:Header[1]/ns0:DeliveryDriverName[1]" w:storeItemID="{DE695280-9C3E-42C6-9516-BDEC7A31C70B}"/>
            <w:text/>
          </w:sdtPr>
          <w:sdtContent>
            <w:tc>
              <w:tcPr>
                <w:tcW w:w="2552" w:type="dxa"/>
              </w:tcPr>
              <w:p w14:paraId="60949279" w14:textId="59336C91" w:rsidR="000A396A" w:rsidRPr="000A396A" w:rsidRDefault="000A396A" w:rsidP="008350A8">
                <w:pPr>
                  <w:pStyle w:val="Heading1"/>
                  <w:outlineLvl w:val="0"/>
                  <w:rPr>
                    <w:b w:val="0"/>
                    <w:bCs/>
                  </w:rPr>
                </w:pPr>
                <w:r>
                  <w:rPr>
                    <w:b w:val="0"/>
                    <w:bCs/>
                  </w:rPr>
                  <w:t>DeliveryDriverName</w:t>
                </w:r>
              </w:p>
            </w:tc>
          </w:sdtContent>
        </w:sdt>
        <w:sdt>
          <w:sdtPr>
            <w:rPr>
              <w:b w:val="0"/>
              <w:bCs/>
            </w:rPr>
            <w:id w:val="-832529687"/>
            <w:placeholder>
              <w:docPart w:val="DefaultPlaceholder_-1854013440"/>
            </w:placeholder>
            <w:dataBinding w:prefixMappings="xmlns:ns0='urn:microsoft-dynamics-nav/reports/Standard_Sales_Order_Conf/1305/' " w:xpath="/ns0:NavWordReportXmlPart[1]/ns0:Header[1]/ns0:DeliveryDriverPhone[1]" w:storeItemID="{DE695280-9C3E-42C6-9516-BDEC7A31C70B}"/>
            <w:text/>
          </w:sdtPr>
          <w:sdtContent>
            <w:tc>
              <w:tcPr>
                <w:tcW w:w="2551" w:type="dxa"/>
              </w:tcPr>
              <w:p w14:paraId="3EC40546" w14:textId="2F46BE40" w:rsidR="000A396A" w:rsidRPr="000A396A" w:rsidRDefault="000A396A" w:rsidP="008350A8">
                <w:pPr>
                  <w:pStyle w:val="Heading1"/>
                  <w:outlineLvl w:val="0"/>
                  <w:rPr>
                    <w:b w:val="0"/>
                    <w:bCs/>
                  </w:rPr>
                </w:pPr>
                <w:r>
                  <w:rPr>
                    <w:b w:val="0"/>
                    <w:bCs/>
                  </w:rPr>
                  <w:t>DeliveryDriverPhone</w:t>
                </w:r>
              </w:p>
            </w:tc>
          </w:sdtContent>
        </w:sdt>
        <w:sdt>
          <w:sdtPr>
            <w:rPr>
              <w:b w:val="0"/>
              <w:bCs/>
              <w:lang w:val="da-DK"/>
            </w:rPr>
            <w:id w:val="-2078039579"/>
            <w:placeholder>
              <w:docPart w:val="DefaultPlaceholder_-1854013440"/>
            </w:placeholder>
            <w:dataBinding w:prefixMappings="xmlns:ns0='urn:microsoft-dynamics-nav/reports/Standard_Sales_Order_Conf/1305/' " w:xpath="/ns0:NavWordReportXmlPart[1]/ns0:Header[1]/ns0:DeliveryDriverEmail[1]" w:storeItemID="{DE695280-9C3E-42C6-9516-BDEC7A31C70B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14:paraId="010B15B1" w14:textId="1C26D755" w:rsidR="000A396A" w:rsidRPr="000A396A" w:rsidRDefault="000A396A" w:rsidP="008350A8">
                <w:pPr>
                  <w:pStyle w:val="Heading1"/>
                  <w:outlineLvl w:val="0"/>
                  <w:rPr>
                    <w:b w:val="0"/>
                    <w:bCs/>
                    <w:lang w:val="da-DK"/>
                  </w:rPr>
                </w:pPr>
                <w:r>
                  <w:rPr>
                    <w:b w:val="0"/>
                    <w:bCs/>
                    <w:lang w:val="da-DK"/>
                  </w:rPr>
                  <w:t>DeliveryDriverEmail</w:t>
                </w:r>
              </w:p>
            </w:tc>
          </w:sdtContent>
        </w:sdt>
      </w:tr>
      <w:tr w:rsidR="0089764A" w14:paraId="68F3BF6E" w14:textId="77777777" w:rsidTr="0089764A">
        <w:tc>
          <w:tcPr>
            <w:tcW w:w="2551" w:type="dxa"/>
          </w:tcPr>
          <w:p w14:paraId="15006E50" w14:textId="77777777" w:rsidR="0089764A" w:rsidRDefault="0089764A" w:rsidP="008350A8">
            <w:pPr>
              <w:pStyle w:val="Heading1"/>
              <w:outlineLvl w:val="0"/>
              <w:rPr>
                <w:lang w:val="da-DK"/>
              </w:rPr>
            </w:pPr>
          </w:p>
        </w:tc>
        <w:tc>
          <w:tcPr>
            <w:tcW w:w="2552" w:type="dxa"/>
          </w:tcPr>
          <w:p w14:paraId="4C94AD95" w14:textId="77777777" w:rsidR="0089764A" w:rsidRDefault="0089764A" w:rsidP="008350A8">
            <w:pPr>
              <w:pStyle w:val="Heading1"/>
              <w:outlineLvl w:val="0"/>
            </w:pPr>
          </w:p>
        </w:tc>
        <w:tc>
          <w:tcPr>
            <w:tcW w:w="2551" w:type="dxa"/>
          </w:tcPr>
          <w:p w14:paraId="7ED401A5" w14:textId="77777777" w:rsidR="0089764A" w:rsidRDefault="0089764A" w:rsidP="008350A8">
            <w:pPr>
              <w:pStyle w:val="Heading1"/>
              <w:outlineLvl w:val="0"/>
            </w:pPr>
          </w:p>
        </w:tc>
        <w:tc>
          <w:tcPr>
            <w:tcW w:w="2552" w:type="dxa"/>
            <w:tcMar>
              <w:right w:w="0" w:type="dxa"/>
            </w:tcMar>
          </w:tcPr>
          <w:p w14:paraId="265012F3" w14:textId="77777777" w:rsidR="0089764A" w:rsidRDefault="0089764A" w:rsidP="008350A8">
            <w:pPr>
              <w:pStyle w:val="Heading1"/>
              <w:outlineLvl w:val="0"/>
              <w:rPr>
                <w:lang w:val="da-DK"/>
              </w:rPr>
            </w:pPr>
          </w:p>
        </w:tc>
      </w:tr>
      <w:tr w:rsidR="00676789" w14:paraId="47B7912E" w14:textId="77777777" w:rsidTr="0089764A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DE695280-9C3E-42C6-9516-BDEC7A31C70B}"/>
            <w:text/>
          </w:sdtPr>
          <w:sdtContent>
            <w:tc>
              <w:tcPr>
                <w:tcW w:w="2551" w:type="dxa"/>
              </w:tcPr>
              <w:p w14:paraId="3C2215BD" w14:textId="577EA61B" w:rsidR="00676789" w:rsidRDefault="00883D03" w:rsidP="008350A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DE695280-9C3E-42C6-9516-BDEC7A31C70B}"/>
            <w:text/>
          </w:sdtPr>
          <w:sdtContent>
            <w:tc>
              <w:tcPr>
                <w:tcW w:w="2552" w:type="dxa"/>
              </w:tcPr>
              <w:p w14:paraId="02A8B9F2" w14:textId="77777777" w:rsidR="00676789" w:rsidRDefault="00EB3EDD" w:rsidP="008350A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DE695280-9C3E-42C6-9516-BDEC7A31C70B}"/>
            <w:text/>
          </w:sdtPr>
          <w:sdtContent>
            <w:tc>
              <w:tcPr>
                <w:tcW w:w="2551" w:type="dxa"/>
              </w:tcPr>
              <w:p w14:paraId="1DF23AEE" w14:textId="77777777" w:rsidR="00676789" w:rsidRDefault="00CF4F6E" w:rsidP="008350A8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DE695280-9C3E-42C6-9516-BDEC7A31C70B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14:paraId="70CB70E9" w14:textId="77777777" w:rsidR="00676789" w:rsidRDefault="00CF4F6E" w:rsidP="008350A8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14:paraId="0245A3B6" w14:textId="77777777" w:rsidTr="0089764A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DE695280-9C3E-42C6-9516-BDEC7A31C70B}"/>
            <w:text/>
          </w:sdtPr>
          <w:sdtContent>
            <w:tc>
              <w:tcPr>
                <w:tcW w:w="2551" w:type="dxa"/>
              </w:tcPr>
              <w:p w14:paraId="68497956" w14:textId="022AD79D" w:rsidR="00676789" w:rsidRDefault="00883D03" w:rsidP="008350A8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DE695280-9C3E-42C6-9516-BDEC7A31C70B}"/>
            <w:text/>
          </w:sdtPr>
          <w:sdtContent>
            <w:tc>
              <w:tcPr>
                <w:tcW w:w="2552" w:type="dxa"/>
              </w:tcPr>
              <w:p w14:paraId="65C0BA19" w14:textId="77777777" w:rsidR="00676789" w:rsidRDefault="00CF4F6E" w:rsidP="008350A8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DE695280-9C3E-42C6-9516-BDEC7A31C70B}"/>
            <w:text/>
          </w:sdtPr>
          <w:sdtContent>
            <w:tc>
              <w:tcPr>
                <w:tcW w:w="2551" w:type="dxa"/>
              </w:tcPr>
              <w:p w14:paraId="2DB03377" w14:textId="77777777" w:rsidR="00676789" w:rsidRDefault="00CF4F6E" w:rsidP="008350A8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DE695280-9C3E-42C6-9516-BDEC7A31C70B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14:paraId="5BB322A9" w14:textId="77777777" w:rsidR="00676789" w:rsidRDefault="00CF4F6E" w:rsidP="008350A8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 " w:xpath="/ns0:NavWordReportXmlPart[1]/ns0:Header[1]/ns0:WorkDescriptionLines" w:storeItemID="{DE695280-9C3E-42C6-9516-BDEC7A31C70B}"/>
        <w15:repeatingSection/>
      </w:sdtPr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DE695280-9C3E-42C6-9516-BDEC7A31C70B}"/>
                <w:text/>
              </w:sdtPr>
              <w:sdtContent>
                <w:p w14:paraId="44A62953" w14:textId="77777777" w:rsidR="006D0C35" w:rsidRDefault="006D0C35" w:rsidP="000A396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14:paraId="358C3570" w14:textId="77777777" w:rsidR="00676789" w:rsidRPr="00E33456" w:rsidRDefault="00676789" w:rsidP="0067678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="008350A8" w:rsidRPr="008350A8" w14:paraId="6C869E6D" w14:textId="77777777" w:rsidTr="002F0999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DE695280-9C3E-42C6-9516-BDEC7A31C70B}"/>
            <w:text/>
          </w:sdtPr>
          <w:sdtContent>
            <w:tc>
              <w:tcPr>
                <w:tcW w:w="954" w:type="dxa"/>
                <w:tcBorders>
                  <w:bottom w:val="single" w:sz="4" w:space="0" w:color="auto"/>
                </w:tcBorders>
                <w:vAlign w:val="bottom"/>
              </w:tcPr>
              <w:p w14:paraId="5EEAE3D3" w14:textId="77777777" w:rsidR="008350A8" w:rsidRPr="008350A8" w:rsidRDefault="008350A8" w:rsidP="008350A8">
                <w:pPr>
                  <w:pStyle w:val="Heading1"/>
                  <w:outlineLvl w:val="0"/>
                </w:pPr>
                <w:r w:rsidRPr="008350A8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DE695280-9C3E-42C6-9516-BDEC7A31C70B}"/>
            <w:text/>
          </w:sdtPr>
          <w:sdtContent>
            <w:tc>
              <w:tcPr>
                <w:tcW w:w="2732" w:type="dxa"/>
                <w:tcBorders>
                  <w:bottom w:val="single" w:sz="4" w:space="0" w:color="auto"/>
                </w:tcBorders>
                <w:vAlign w:val="bottom"/>
              </w:tcPr>
              <w:p w14:paraId="74330332" w14:textId="77777777" w:rsidR="008350A8" w:rsidRPr="008350A8" w:rsidRDefault="008350A8" w:rsidP="008350A8">
                <w:pPr>
                  <w:pStyle w:val="Heading1"/>
                  <w:outlineLvl w:val="0"/>
                </w:pPr>
                <w:r w:rsidRPr="008350A8"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DE695280-9C3E-42C6-9516-BDEC7A31C70B}"/>
            <w:text/>
          </w:sdtPr>
          <w:sdtContent>
            <w:tc>
              <w:tcPr>
                <w:tcW w:w="850" w:type="dxa"/>
                <w:tcBorders>
                  <w:bottom w:val="single" w:sz="4" w:space="0" w:color="auto"/>
                </w:tcBorders>
                <w:vAlign w:val="bottom"/>
              </w:tcPr>
              <w:p w14:paraId="640E846E" w14:textId="77777777" w:rsidR="008350A8" w:rsidRPr="008350A8" w:rsidRDefault="008350A8" w:rsidP="008350A8">
                <w:pPr>
                  <w:pStyle w:val="Heading1"/>
                  <w:jc w:val="right"/>
                  <w:outlineLvl w:val="0"/>
                </w:pPr>
                <w:r w:rsidRPr="008350A8">
                  <w:t>Quantity_Line_Lbl</w:t>
                </w:r>
              </w:p>
            </w:tc>
          </w:sdtContent>
        </w:sdt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14:paraId="1BFB6620" w14:textId="77777777" w:rsidR="008350A8" w:rsidRPr="008350A8" w:rsidRDefault="008350A8" w:rsidP="008350A8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DE695280-9C3E-42C6-9516-BDEC7A31C70B}"/>
            <w:text/>
          </w:sdtPr>
          <w:sdtContent>
            <w:tc>
              <w:tcPr>
                <w:tcW w:w="1701" w:type="dxa"/>
                <w:tcBorders>
                  <w:bottom w:val="single" w:sz="4" w:space="0" w:color="auto"/>
                </w:tcBorders>
                <w:vAlign w:val="bottom"/>
              </w:tcPr>
              <w:p w14:paraId="16899E43" w14:textId="77777777" w:rsidR="008350A8" w:rsidRPr="008350A8" w:rsidRDefault="008350A8" w:rsidP="008350A8">
                <w:pPr>
                  <w:pStyle w:val="Heading1"/>
                  <w:jc w:val="right"/>
                  <w:outlineLvl w:val="0"/>
                </w:pPr>
                <w:r w:rsidRPr="008350A8">
                  <w:t>UnitPrice_Lbl</w:t>
                </w:r>
              </w:p>
            </w:tc>
          </w:sdtContent>
        </w:sdt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14:paraId="38893281" w14:textId="77777777" w:rsidR="008350A8" w:rsidRPr="008350A8" w:rsidRDefault="008350A8" w:rsidP="008350A8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DE695280-9C3E-42C6-9516-BDEC7A31C70B}"/>
            <w:text/>
          </w:sdtPr>
          <w:sdtContent>
            <w:tc>
              <w:tcPr>
                <w:tcW w:w="709" w:type="dxa"/>
                <w:tcBorders>
                  <w:bottom w:val="single" w:sz="4" w:space="0" w:color="auto"/>
                </w:tcBorders>
                <w:vAlign w:val="bottom"/>
              </w:tcPr>
              <w:p w14:paraId="02634141" w14:textId="77777777" w:rsidR="008350A8" w:rsidRPr="008350A8" w:rsidRDefault="008350A8" w:rsidP="008350A8">
                <w:pPr>
                  <w:pStyle w:val="Heading1"/>
                  <w:jc w:val="right"/>
                  <w:outlineLvl w:val="0"/>
                </w:pPr>
                <w:r w:rsidRPr="008350A8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DE695280-9C3E-42C6-9516-BDEC7A31C70B}"/>
            <w:text/>
          </w:sdtPr>
          <w:sdtContent>
            <w:tc>
              <w:tcPr>
                <w:tcW w:w="1842" w:type="dxa"/>
                <w:tcBorders>
                  <w:bottom w:val="single" w:sz="4" w:space="0" w:color="auto"/>
                </w:tcBorders>
                <w:tcMar>
                  <w:right w:w="0" w:type="dxa"/>
                </w:tcMar>
                <w:vAlign w:val="bottom"/>
              </w:tcPr>
              <w:p w14:paraId="34CB0B8B" w14:textId="77777777" w:rsidR="008350A8" w:rsidRPr="008350A8" w:rsidRDefault="008350A8" w:rsidP="008350A8">
                <w:pPr>
                  <w:pStyle w:val="Heading1"/>
                  <w:jc w:val="right"/>
                  <w:outlineLvl w:val="0"/>
                </w:pPr>
                <w:r w:rsidRPr="008350A8">
                  <w:t>LineAmount_Line_Lbl</w:t>
                </w:r>
              </w:p>
            </w:tc>
          </w:sdtContent>
        </w:sdt>
      </w:tr>
      <w:tr w:rsidR="008350A8" w:rsidRPr="008350A8" w14:paraId="29AEC295" w14:textId="77777777" w:rsidTr="002F0999">
        <w:trPr>
          <w:trHeight w:val="182"/>
        </w:trPr>
        <w:tc>
          <w:tcPr>
            <w:tcW w:w="954" w:type="dxa"/>
            <w:tcBorders>
              <w:top w:val="single" w:sz="4" w:space="0" w:color="auto"/>
            </w:tcBorders>
          </w:tcPr>
          <w:p w14:paraId="03789EA8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2732" w:type="dxa"/>
            <w:tcBorders>
              <w:top w:val="single" w:sz="4" w:space="0" w:color="auto"/>
            </w:tcBorders>
          </w:tcPr>
          <w:p w14:paraId="456B4B9A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4040321B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9CF0382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15C679EE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A4061EB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2F978FF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1842" w:type="dxa"/>
            <w:tcBorders>
              <w:top w:val="single" w:sz="4" w:space="0" w:color="auto"/>
            </w:tcBorders>
            <w:tcMar>
              <w:right w:w="0" w:type="dxa"/>
            </w:tcMar>
          </w:tcPr>
          <w:p w14:paraId="07A39599" w14:textId="77777777" w:rsidR="008350A8" w:rsidRPr="008350A8" w:rsidRDefault="008350A8" w:rsidP="008350A8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 " w:xpath="/ns0:NavWordReportXmlPart[1]/ns0:Header[1]/ns0:Line" w:storeItemID="{DE695280-9C3E-42C6-9516-BDEC7A31C70B}"/>
          <w15:repeatingSection/>
        </w:sdtPr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Content>
              <w:tr w:rsidR="008350A8" w:rsidRPr="008350A8" w14:paraId="696217D8" w14:textId="77777777" w:rsidTr="00E33456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DE695280-9C3E-42C6-9516-BDEC7A31C70B}"/>
                    <w:text/>
                  </w:sdtPr>
                  <w:sdtContent>
                    <w:tc>
                      <w:tcPr>
                        <w:tcW w:w="954" w:type="dxa"/>
                      </w:tcPr>
                      <w:p w14:paraId="306BAA38" w14:textId="77777777" w:rsidR="008350A8" w:rsidRPr="008350A8" w:rsidRDefault="008350A8" w:rsidP="000A396A">
                        <w:r w:rsidRPr="008350A8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DE695280-9C3E-42C6-9516-BDEC7A31C70B}"/>
                    <w:text/>
                  </w:sdtPr>
                  <w:sdtContent>
                    <w:tc>
                      <w:tcPr>
                        <w:tcW w:w="2732" w:type="dxa"/>
                      </w:tcPr>
                      <w:p w14:paraId="2D6DE2E3" w14:textId="77777777" w:rsidR="008350A8" w:rsidRPr="008350A8" w:rsidRDefault="008350A8" w:rsidP="000A396A">
                        <w:r w:rsidRPr="008350A8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DE695280-9C3E-42C6-9516-BDEC7A31C70B}"/>
                    <w:text/>
                  </w:sdtPr>
                  <w:sdtContent>
                    <w:tc>
                      <w:tcPr>
                        <w:tcW w:w="850" w:type="dxa"/>
                      </w:tcPr>
                      <w:p w14:paraId="6BA5EF4F" w14:textId="77777777" w:rsidR="008350A8" w:rsidRPr="008350A8" w:rsidRDefault="008350A8" w:rsidP="000A396A">
                        <w:r w:rsidRPr="008350A8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DE695280-9C3E-42C6-9516-BDEC7A31C70B}"/>
                    <w:text/>
                  </w:sdtPr>
                  <w:sdtContent>
                    <w:tc>
                      <w:tcPr>
                        <w:tcW w:w="709" w:type="dxa"/>
                      </w:tcPr>
                      <w:p w14:paraId="57DAA987" w14:textId="77777777" w:rsidR="008350A8" w:rsidRPr="008350A8" w:rsidRDefault="008350A8" w:rsidP="000A396A">
                        <w:r w:rsidRPr="008350A8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DE695280-9C3E-42C6-9516-BDEC7A31C70B}"/>
                    <w:text/>
                  </w:sdtPr>
                  <w:sdtContent>
                    <w:tc>
                      <w:tcPr>
                        <w:tcW w:w="1701" w:type="dxa"/>
                      </w:tcPr>
                      <w:p w14:paraId="7AA67562" w14:textId="77777777" w:rsidR="008350A8" w:rsidRPr="008350A8" w:rsidRDefault="008350A8" w:rsidP="000A396A">
                        <w:r w:rsidRPr="008350A8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DE695280-9C3E-42C6-9516-BDEC7A31C70B}"/>
                    <w:text/>
                  </w:sdtPr>
                  <w:sdtContent>
                    <w:tc>
                      <w:tcPr>
                        <w:tcW w:w="709" w:type="dxa"/>
                      </w:tcPr>
                      <w:p w14:paraId="5EF22C88" w14:textId="77777777" w:rsidR="008350A8" w:rsidRPr="008350A8" w:rsidRDefault="008350A8" w:rsidP="000A396A">
                        <w:r w:rsidRPr="008350A8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DE695280-9C3E-42C6-9516-BDEC7A31C70B}"/>
                    <w:text/>
                  </w:sdtPr>
                  <w:sdtContent>
                    <w:tc>
                      <w:tcPr>
                        <w:tcW w:w="709" w:type="dxa"/>
                      </w:tcPr>
                      <w:p w14:paraId="0BA34808" w14:textId="77777777" w:rsidR="008350A8" w:rsidRPr="008350A8" w:rsidRDefault="008350A8" w:rsidP="000A396A">
                        <w:r w:rsidRPr="008350A8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DE695280-9C3E-42C6-9516-BDEC7A31C70B}"/>
                    <w:text/>
                  </w:sdtPr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14:paraId="120F2098" w14:textId="77777777" w:rsidR="008350A8" w:rsidRPr="008350A8" w:rsidRDefault="008350A8" w:rsidP="000A396A">
                        <w:r w:rsidRPr="008350A8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350A8" w:rsidRPr="008350A8" w14:paraId="587973AE" w14:textId="77777777" w:rsidTr="002F0999">
        <w:trPr>
          <w:trHeight w:val="227"/>
        </w:trPr>
        <w:tc>
          <w:tcPr>
            <w:tcW w:w="954" w:type="dxa"/>
          </w:tcPr>
          <w:p w14:paraId="7339B53F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2732" w:type="dxa"/>
          </w:tcPr>
          <w:p w14:paraId="07EB34CA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850" w:type="dxa"/>
          </w:tcPr>
          <w:p w14:paraId="6554E972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709" w:type="dxa"/>
          </w:tcPr>
          <w:p w14:paraId="058C9FDF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1701" w:type="dxa"/>
          </w:tcPr>
          <w:p w14:paraId="7EDDDF3C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709" w:type="dxa"/>
          </w:tcPr>
          <w:p w14:paraId="20CA0DF7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709" w:type="dxa"/>
          </w:tcPr>
          <w:p w14:paraId="0286784D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14:paraId="7BC1E4F5" w14:textId="77777777" w:rsidR="008350A8" w:rsidRPr="008350A8" w:rsidRDefault="008350A8" w:rsidP="008350A8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 " w:xpath="/ns0:NavWordReportXmlPart[1]/ns0:Header[1]/ns0:ReportTotalsLine" w:storeItemID="{DE695280-9C3E-42C6-9516-BDEC7A31C70B}"/>
          <w15:repeatingSection/>
        </w:sdtPr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Content>
              <w:tr w:rsidR="008350A8" w:rsidRPr="008350A8" w14:paraId="3E064951" w14:textId="77777777" w:rsidTr="00E33456">
                <w:trPr>
                  <w:trHeight w:val="227"/>
                </w:trPr>
                <w:tc>
                  <w:tcPr>
                    <w:tcW w:w="954" w:type="dxa"/>
                  </w:tcPr>
                  <w:p w14:paraId="4657C189" w14:textId="77777777" w:rsidR="008350A8" w:rsidRPr="008350A8" w:rsidRDefault="008350A8" w:rsidP="008350A8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14:paraId="2FA8911E" w14:textId="77777777" w:rsidR="008350A8" w:rsidRPr="008350A8" w:rsidRDefault="008350A8" w:rsidP="008350A8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14:paraId="70D3F866" w14:textId="77777777" w:rsidR="008350A8" w:rsidRPr="008350A8" w:rsidRDefault="008350A8" w:rsidP="008350A8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14:paraId="0EED4C5B" w14:textId="77777777" w:rsidR="008350A8" w:rsidRPr="008350A8" w:rsidRDefault="008350A8" w:rsidP="008350A8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DE695280-9C3E-42C6-9516-BDEC7A31C70B}"/>
                    <w:text/>
                  </w:sdtPr>
                  <w:sdtContent>
                    <w:tc>
                      <w:tcPr>
                        <w:tcW w:w="3119" w:type="dxa"/>
                        <w:gridSpan w:val="3"/>
                      </w:tcPr>
                      <w:p w14:paraId="4096F6BB" w14:textId="77777777" w:rsidR="008350A8" w:rsidRPr="008350A8" w:rsidRDefault="008350A8" w:rsidP="000A396A">
                        <w:pPr>
                          <w:pStyle w:val="NoSpacing"/>
                        </w:pPr>
                        <w:r w:rsidRPr="008350A8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DE695280-9C3E-42C6-9516-BDEC7A31C70B}"/>
                    <w:text/>
                  </w:sdtPr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14:paraId="7A843C32" w14:textId="77777777" w:rsidR="008350A8" w:rsidRPr="008350A8" w:rsidRDefault="008350A8" w:rsidP="000A396A">
                        <w:pPr>
                          <w:pStyle w:val="NoSpacing"/>
                        </w:pPr>
                        <w:r w:rsidRPr="008350A8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350A8" w:rsidRPr="008350A8" w14:paraId="01ECE48E" w14:textId="77777777" w:rsidTr="008350A8">
        <w:trPr>
          <w:trHeight w:val="113"/>
        </w:trPr>
        <w:tc>
          <w:tcPr>
            <w:tcW w:w="954" w:type="dxa"/>
          </w:tcPr>
          <w:p w14:paraId="12378BB5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2732" w:type="dxa"/>
          </w:tcPr>
          <w:p w14:paraId="77F76C14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850" w:type="dxa"/>
          </w:tcPr>
          <w:p w14:paraId="69FA267C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709" w:type="dxa"/>
          </w:tcPr>
          <w:p w14:paraId="3CA3608D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3119" w:type="dxa"/>
            <w:gridSpan w:val="3"/>
          </w:tcPr>
          <w:p w14:paraId="62BBE493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14:paraId="5D3CD60F" w14:textId="77777777" w:rsidR="008350A8" w:rsidRPr="008350A8" w:rsidRDefault="008350A8" w:rsidP="008350A8">
            <w:pPr>
              <w:pStyle w:val="NoSpacing"/>
            </w:pPr>
          </w:p>
        </w:tc>
      </w:tr>
      <w:tr w:rsidR="008350A8" w:rsidRPr="008350A8" w14:paraId="772759AA" w14:textId="77777777" w:rsidTr="00826088">
        <w:trPr>
          <w:trHeight w:val="227"/>
        </w:trPr>
        <w:tc>
          <w:tcPr>
            <w:tcW w:w="954" w:type="dxa"/>
          </w:tcPr>
          <w:p w14:paraId="7808CCA9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2732" w:type="dxa"/>
          </w:tcPr>
          <w:p w14:paraId="04A06EA1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850" w:type="dxa"/>
          </w:tcPr>
          <w:p w14:paraId="19C0CB04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709" w:type="dxa"/>
          </w:tcPr>
          <w:p w14:paraId="14391898" w14:textId="77777777" w:rsidR="008350A8" w:rsidRPr="008350A8" w:rsidRDefault="008350A8" w:rsidP="008350A8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DE695280-9C3E-42C6-9516-BDEC7A31C70B}"/>
            <w:text/>
          </w:sdtPr>
          <w:sdtContent>
            <w:tc>
              <w:tcPr>
                <w:tcW w:w="3119" w:type="dxa"/>
                <w:gridSpan w:val="3"/>
                <w:tcBorders>
                  <w:bottom w:val="single" w:sz="4" w:space="0" w:color="auto"/>
                </w:tcBorders>
              </w:tcPr>
              <w:p w14:paraId="6D714546" w14:textId="77777777" w:rsidR="008350A8" w:rsidRPr="008350A8" w:rsidRDefault="008350A8" w:rsidP="008350A8">
                <w:pPr>
                  <w:pStyle w:val="NoSpacing"/>
                  <w:rPr>
                    <w:rStyle w:val="Strong"/>
                  </w:rPr>
                </w:pPr>
                <w:r w:rsidRPr="008350A8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DE695280-9C3E-42C6-9516-BDEC7A31C70B}"/>
            <w:text/>
          </w:sdtPr>
          <w:sdtContent>
            <w:tc>
              <w:tcPr>
                <w:tcW w:w="1842" w:type="dxa"/>
                <w:tcBorders>
                  <w:bottom w:val="single" w:sz="4" w:space="0" w:color="auto"/>
                </w:tcBorders>
                <w:tcMar>
                  <w:right w:w="0" w:type="dxa"/>
                </w:tcMar>
              </w:tcPr>
              <w:p w14:paraId="2D7B8844" w14:textId="77777777" w:rsidR="008350A8" w:rsidRPr="008350A8" w:rsidRDefault="008350A8" w:rsidP="00826088">
                <w:pPr>
                  <w:pStyle w:val="NoSpacing"/>
                  <w:jc w:val="right"/>
                  <w:rPr>
                    <w:rStyle w:val="Strong"/>
                  </w:rPr>
                </w:pPr>
                <w:r w:rsidRPr="008350A8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14:paraId="3BA7BB1B" w14:textId="77777777" w:rsidR="008350A8" w:rsidRPr="00675FB4" w:rsidRDefault="008350A8" w:rsidP="00676789">
      <w:pPr>
        <w:rPr>
          <w:sz w:val="12"/>
          <w:szCs w:val="12"/>
        </w:rPr>
      </w:pPr>
    </w:p>
    <w:sectPr w:rsidR="008350A8" w:rsidRPr="00675FB4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51D72" w14:textId="77777777" w:rsidR="002F51C2" w:rsidRDefault="002F51C2" w:rsidP="00E40C63">
      <w:pPr>
        <w:spacing w:after="0"/>
      </w:pPr>
      <w:r>
        <w:separator/>
      </w:r>
    </w:p>
  </w:endnote>
  <w:endnote w:type="continuationSeparator" w:id="0">
    <w:p w14:paraId="49505E2D" w14:textId="77777777" w:rsidR="002F51C2" w:rsidRDefault="002F51C2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0B680" w14:textId="77777777" w:rsidR="002411A3" w:rsidRDefault="002411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14:paraId="2D667859" w14:textId="77777777" w:rsidTr="002F0999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DE695280-9C3E-42C6-9516-BDEC7A31C70B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14:paraId="720E65DB" w14:textId="77777777" w:rsidR="002F0999" w:rsidRDefault="002F0999" w:rsidP="002F0999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14:paraId="4F23B67D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14:paraId="75554ED5" w14:textId="77777777" w:rsidTr="002F0999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DE695280-9C3E-42C6-9516-BDEC7A31C70B}"/>
          <w:text/>
        </w:sdtPr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14:paraId="741C1B6E" w14:textId="77777777" w:rsidR="001D5AC3" w:rsidRDefault="001D5AC3" w:rsidP="001D5AC3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="001D5AC3" w:rsidRPr="002411A3" w14:paraId="3FF6413F" w14:textId="77777777" w:rsidTr="002F0999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DE695280-9C3E-42C6-9516-BDEC7A31C70B}"/>
          <w:text/>
        </w:sdtPr>
        <w:sdtContent>
          <w:tc>
            <w:tcPr>
              <w:tcW w:w="2551" w:type="dxa"/>
            </w:tcPr>
            <w:p w14:paraId="64BE3597" w14:textId="77777777" w:rsidR="001D5AC3" w:rsidRPr="002411A3" w:rsidRDefault="002411A3" w:rsidP="002411A3">
              <w:pPr>
                <w:pStyle w:val="Heading2"/>
                <w:outlineLvl w:val="1"/>
              </w:pPr>
              <w:r w:rsidRPr="002411A3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DE695280-9C3E-42C6-9516-BDEC7A31C70B}"/>
          <w:text/>
        </w:sdtPr>
        <w:sdtContent>
          <w:tc>
            <w:tcPr>
              <w:tcW w:w="2552" w:type="dxa"/>
            </w:tcPr>
            <w:p w14:paraId="701AD791" w14:textId="77777777" w:rsidR="001D5AC3" w:rsidRPr="002411A3" w:rsidRDefault="001D5AC3" w:rsidP="002411A3">
              <w:pPr>
                <w:pStyle w:val="Heading2"/>
                <w:outlineLvl w:val="1"/>
              </w:pPr>
              <w:r w:rsidRPr="002411A3">
                <w:t>HomePage_Lbl</w:t>
              </w:r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DE695280-9C3E-42C6-9516-BDEC7A31C70B}"/>
          <w:text/>
        </w:sdtPr>
        <w:sdtContent>
          <w:tc>
            <w:tcPr>
              <w:tcW w:w="2551" w:type="dxa"/>
            </w:tcPr>
            <w:p w14:paraId="50CCBD3A" w14:textId="77777777" w:rsidR="001D5AC3" w:rsidRPr="002411A3" w:rsidRDefault="001D5AC3" w:rsidP="002411A3">
              <w:pPr>
                <w:pStyle w:val="Heading2"/>
                <w:outlineLvl w:val="1"/>
              </w:pPr>
              <w:r w:rsidRPr="002411A3">
                <w:t>CompanyPhoneNo_Lbl</w:t>
              </w:r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DE695280-9C3E-42C6-9516-BDEC7A31C70B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14:paraId="5984351B" w14:textId="77777777" w:rsidR="001D5AC3" w:rsidRPr="002411A3" w:rsidRDefault="001D5AC3" w:rsidP="002411A3">
              <w:pPr>
                <w:pStyle w:val="Heading2"/>
                <w:outlineLvl w:val="1"/>
              </w:pPr>
              <w:r w:rsidRPr="002411A3">
                <w:t>EMail_Lbl</w:t>
              </w:r>
            </w:p>
          </w:tc>
        </w:sdtContent>
      </w:sdt>
    </w:tr>
    <w:tr w:rsidR="001D5AC3" w14:paraId="29426C79" w14:textId="77777777" w:rsidTr="002F0999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DE695280-9C3E-42C6-9516-BDEC7A31C70B}"/>
          <w:text/>
        </w:sdtPr>
        <w:sdtContent>
          <w:tc>
            <w:tcPr>
              <w:tcW w:w="2551" w:type="dxa"/>
            </w:tcPr>
            <w:p w14:paraId="6531F210" w14:textId="77777777" w:rsidR="001D5AC3" w:rsidRDefault="002411A3" w:rsidP="002411A3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DE695280-9C3E-42C6-9516-BDEC7A31C70B}"/>
          <w:text/>
        </w:sdtPr>
        <w:sdtContent>
          <w:tc>
            <w:tcPr>
              <w:tcW w:w="2552" w:type="dxa"/>
            </w:tcPr>
            <w:p w14:paraId="48204A65" w14:textId="77777777" w:rsidR="001D5AC3" w:rsidRDefault="001D5AC3" w:rsidP="002411A3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DE695280-9C3E-42C6-9516-BDEC7A31C70B}"/>
          <w:text/>
        </w:sdtPr>
        <w:sdtContent>
          <w:tc>
            <w:tcPr>
              <w:tcW w:w="2551" w:type="dxa"/>
            </w:tcPr>
            <w:p w14:paraId="19D2E4D4" w14:textId="77777777" w:rsidR="001D5AC3" w:rsidRDefault="001D5AC3" w:rsidP="002411A3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DE695280-9C3E-42C6-9516-BDEC7A31C70B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14:paraId="4AA14E37" w14:textId="77777777" w:rsidR="001D5AC3" w:rsidRDefault="001D5AC3" w:rsidP="002411A3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14:paraId="26538DFF" w14:textId="77777777" w:rsidTr="002F0999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DE695280-9C3E-42C6-9516-BDEC7A31C70B}"/>
          <w:text/>
        </w:sdtPr>
        <w:sdtContent>
          <w:tc>
            <w:tcPr>
              <w:tcW w:w="2551" w:type="dxa"/>
            </w:tcPr>
            <w:p w14:paraId="74482549" w14:textId="77777777" w:rsidR="001D5AC3" w:rsidRDefault="001D5AC3" w:rsidP="001D5AC3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DE695280-9C3E-42C6-9516-BDEC7A31C70B}"/>
          <w:text/>
        </w:sdtPr>
        <w:sdtContent>
          <w:tc>
            <w:tcPr>
              <w:tcW w:w="2552" w:type="dxa"/>
            </w:tcPr>
            <w:p w14:paraId="0ECB5EBA" w14:textId="77777777" w:rsidR="001D5AC3" w:rsidRDefault="001D5AC3" w:rsidP="001D5AC3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DE695280-9C3E-42C6-9516-BDEC7A31C70B}"/>
          <w:text/>
        </w:sdtPr>
        <w:sdtContent>
          <w:tc>
            <w:tcPr>
              <w:tcW w:w="2551" w:type="dxa"/>
            </w:tcPr>
            <w:p w14:paraId="2AFDCD21" w14:textId="77777777" w:rsidR="001D5AC3" w:rsidRDefault="001D5AC3" w:rsidP="001D5AC3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DE695280-9C3E-42C6-9516-BDEC7A31C70B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14:paraId="65B3305F" w14:textId="77777777" w:rsidR="001D5AC3" w:rsidRDefault="001D5AC3" w:rsidP="001D5AC3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14:paraId="218A80AD" w14:textId="77777777" w:rsidTr="002F0999">
      <w:tc>
        <w:tcPr>
          <w:tcW w:w="2551" w:type="dxa"/>
        </w:tcPr>
        <w:p w14:paraId="6E7B2F2C" w14:textId="77777777" w:rsidR="001D5AC3" w:rsidRDefault="00000000" w:rsidP="002F0999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DE695280-9C3E-42C6-9516-BDEC7A31C70B}"/>
              <w:text/>
            </w:sdtPr>
            <w:sdtContent>
              <w:r w:rsidR="001D5AC3" w:rsidRPr="00456AFC">
                <w:rPr>
                  <w:lang w:val="da-DK"/>
                </w:rPr>
                <w:t>CompanyBankBranchNo</w:t>
              </w:r>
            </w:sdtContent>
          </w:sdt>
          <w:r w:rsidR="001D5AC3" w:rsidRPr="00456AFC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DE695280-9C3E-42C6-9516-BDEC7A31C70B}"/>
              <w:text/>
            </w:sdtPr>
            <w:sdtContent>
              <w:r w:rsidR="001D5AC3" w:rsidRPr="00456AFC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DE695280-9C3E-42C6-9516-BDEC7A31C70B}"/>
          <w:text/>
        </w:sdtPr>
        <w:sdtContent>
          <w:tc>
            <w:tcPr>
              <w:tcW w:w="2552" w:type="dxa"/>
            </w:tcPr>
            <w:p w14:paraId="06CDAC64" w14:textId="77777777" w:rsidR="001D5AC3" w:rsidRDefault="001D5AC3" w:rsidP="002F0999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DE695280-9C3E-42C6-9516-BDEC7A31C70B}"/>
          <w:text/>
        </w:sdtPr>
        <w:sdtContent>
          <w:tc>
            <w:tcPr>
              <w:tcW w:w="2551" w:type="dxa"/>
            </w:tcPr>
            <w:p w14:paraId="1B5B201E" w14:textId="77777777" w:rsidR="001D5AC3" w:rsidRDefault="001D5AC3" w:rsidP="002F0999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DE695280-9C3E-42C6-9516-BDEC7A31C70B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14:paraId="11EBE3B0" w14:textId="77777777" w:rsidR="001D5AC3" w:rsidRDefault="001D5AC3" w:rsidP="002F0999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14:paraId="597726FE" w14:textId="77777777" w:rsidR="001D5AC3" w:rsidRPr="001D5AC3" w:rsidRDefault="001D5AC3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4EDF1" w14:textId="77777777" w:rsidR="002F51C2" w:rsidRDefault="002F51C2" w:rsidP="00E40C63">
      <w:pPr>
        <w:spacing w:after="0"/>
      </w:pPr>
      <w:r>
        <w:separator/>
      </w:r>
    </w:p>
  </w:footnote>
  <w:footnote w:type="continuationSeparator" w:id="0">
    <w:p w14:paraId="73C6D3E9" w14:textId="77777777" w:rsidR="002F51C2" w:rsidRDefault="002F51C2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BFD6E" w14:textId="77777777" w:rsidR="002411A3" w:rsidRDefault="002411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14:paraId="0332A035" w14:textId="77777777" w:rsidTr="008E766D">
      <w:tc>
        <w:tcPr>
          <w:tcW w:w="5098" w:type="dxa"/>
        </w:tcPr>
        <w:p w14:paraId="5F2959A8" w14:textId="77777777" w:rsidR="002F0999" w:rsidRPr="002F0999" w:rsidRDefault="00000000" w:rsidP="002F0999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DE695280-9C3E-42C6-9516-BDEC7A31C70B}"/>
              <w:text/>
            </w:sdtPr>
            <w:sdtContent>
              <w:r w:rsidR="002F0999" w:rsidRPr="002F0999">
                <w:rPr>
                  <w:rStyle w:val="Strong"/>
                </w:rPr>
                <w:t>DocumentNo</w:t>
              </w:r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DE695280-9C3E-42C6-9516-BDEC7A31C70B}"/>
            <w:text/>
          </w:sdtPr>
          <w:sdtContent>
            <w:p w14:paraId="50616E01" w14:textId="77777777" w:rsidR="002F0999" w:rsidRPr="002F2688" w:rsidRDefault="002F0999" w:rsidP="002F0999">
              <w:pPr>
                <w:pStyle w:val="Subtitle"/>
              </w:pPr>
              <w:r w:rsidRPr="002F2688">
                <w:t>DocumentDate</w:t>
              </w:r>
            </w:p>
          </w:sdtContent>
        </w:sdt>
        <w:p w14:paraId="44C5EC63" w14:textId="77777777" w:rsidR="002F0999" w:rsidRPr="002F2688" w:rsidRDefault="00000000" w:rsidP="002F0999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DE695280-9C3E-42C6-9516-BDEC7A31C70B}"/>
              <w:text/>
            </w:sdtPr>
            <w:sdtContent>
              <w:r w:rsidR="002F0999" w:rsidRPr="002F2688">
                <w:t>Page_Lbl</w:t>
              </w:r>
            </w:sdtContent>
          </w:sdt>
          <w:r w:rsidR="002F0999" w:rsidRPr="002F2688">
            <w:t xml:space="preserve">  </w:t>
          </w:r>
          <w:r w:rsidR="002F0999" w:rsidRPr="002F2688">
            <w:fldChar w:fldCharType="begin"/>
          </w:r>
          <w:r w:rsidR="002F0999" w:rsidRPr="002F2688">
            <w:instrText xml:space="preserve"> PAGE  \* Arabic  \* MERGEFORMAT </w:instrText>
          </w:r>
          <w:r w:rsidR="002F0999" w:rsidRPr="002F2688">
            <w:fldChar w:fldCharType="separate"/>
          </w:r>
          <w:r w:rsidR="006B3F82">
            <w:rPr>
              <w:noProof/>
            </w:rPr>
            <w:t>2</w:t>
          </w:r>
          <w:r w:rsidR="002F0999" w:rsidRPr="002F2688">
            <w:fldChar w:fldCharType="end"/>
          </w:r>
          <w:r w:rsidR="002F0999" w:rsidRPr="002F2688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14:paraId="780A6B80" w14:textId="77777777" w:rsidR="00D6006D" w:rsidRDefault="00D6006D" w:rsidP="001D1CE2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14:paraId="42CB1006" w14:textId="77777777" w:rsidR="00D6006D" w:rsidRDefault="00D6006D" w:rsidP="008E766D">
          <w:pPr>
            <w:pStyle w:val="Header"/>
            <w:ind w:right="141"/>
            <w:jc w:val="right"/>
            <w:rPr>
              <w:b/>
            </w:rPr>
          </w:pPr>
        </w:p>
      </w:tc>
    </w:tr>
  </w:tbl>
  <w:p w14:paraId="4838C58E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14:paraId="5231C329" w14:textId="77777777" w:rsidTr="002F2688">
      <w:tc>
        <w:tcPr>
          <w:tcW w:w="5098" w:type="dxa"/>
        </w:tcPr>
        <w:p w14:paraId="6F9F9539" w14:textId="77777777" w:rsidR="002F2688" w:rsidRPr="0026269B" w:rsidRDefault="00000000" w:rsidP="002F2688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DE695280-9C3E-42C6-9516-BDEC7A31C70B}"/>
              <w:text/>
            </w:sdtPr>
            <w:sdtContent>
              <w:r w:rsidR="00EB3EDD" w:rsidRPr="00212253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DE695280-9C3E-42C6-9516-BDEC7A31C70B}"/>
              <w:text/>
            </w:sdtPr>
            <w:sdtContent>
              <w:r w:rsidR="002F2688" w:rsidRPr="002F2688">
                <w:t>DocumentNo</w:t>
              </w:r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DE695280-9C3E-42C6-9516-BDEC7A31C70B}"/>
            <w:text/>
          </w:sdtPr>
          <w:sdtContent>
            <w:p w14:paraId="582C949B" w14:textId="77777777" w:rsidR="002F2688" w:rsidRPr="002F2688" w:rsidRDefault="002F2688" w:rsidP="002F2688">
              <w:pPr>
                <w:pStyle w:val="Subtitle"/>
              </w:pPr>
              <w:r w:rsidRPr="002F2688">
                <w:t>DocumentDate</w:t>
              </w:r>
            </w:p>
          </w:sdtContent>
        </w:sdt>
        <w:p w14:paraId="414DE389" w14:textId="77777777" w:rsidR="002F2688" w:rsidRPr="002F2688" w:rsidRDefault="00000000" w:rsidP="002F2688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DE695280-9C3E-42C6-9516-BDEC7A31C70B}"/>
              <w:text/>
            </w:sdtPr>
            <w:sdtContent>
              <w:r w:rsidR="002F2688" w:rsidRPr="002F2688">
                <w:t>Page_Lbl</w:t>
              </w:r>
            </w:sdtContent>
          </w:sdt>
          <w:r w:rsidR="002F2688" w:rsidRPr="002F2688">
            <w:t xml:space="preserve">  </w:t>
          </w:r>
          <w:r w:rsidR="002F2688" w:rsidRPr="002F2688">
            <w:fldChar w:fldCharType="begin"/>
          </w:r>
          <w:r w:rsidR="002F2688" w:rsidRPr="002F2688">
            <w:instrText xml:space="preserve"> PAGE  \* Arabic  \* MERGEFORMAT </w:instrText>
          </w:r>
          <w:r w:rsidR="002F2688" w:rsidRPr="002F2688">
            <w:fldChar w:fldCharType="separate"/>
          </w:r>
          <w:r w:rsidR="00883D03">
            <w:rPr>
              <w:noProof/>
            </w:rPr>
            <w:t>1</w:t>
          </w:r>
          <w:r w:rsidR="002F2688" w:rsidRPr="002F2688">
            <w:fldChar w:fldCharType="end"/>
          </w:r>
          <w:r w:rsidR="002F2688" w:rsidRPr="002F2688">
            <w:t xml:space="preserve"> / </w:t>
          </w:r>
          <w:r w:rsidR="00466537">
            <w:rPr>
              <w:noProof/>
            </w:rPr>
            <w:fldChar w:fldCharType="begin"/>
          </w:r>
          <w:r w:rsidR="00466537">
            <w:rPr>
              <w:noProof/>
            </w:rPr>
            <w:instrText xml:space="preserve"> NUMPAGES  \* Arabic  \* MERGEFORMAT </w:instrText>
          </w:r>
          <w:r w:rsidR="00466537"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 w:rsidR="00466537">
            <w:rPr>
              <w:noProof/>
            </w:rPr>
            <w:fldChar w:fldCharType="end"/>
          </w:r>
        </w:p>
        <w:p w14:paraId="641EE7D1" w14:textId="77777777" w:rsidR="002F2688" w:rsidRDefault="002F2688" w:rsidP="002F2688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DE695280-9C3E-42C6-9516-BDEC7A31C70B}"/>
            <w:picture/>
          </w:sdtPr>
          <w:sdtContent>
            <w:p w14:paraId="10B03018" w14:textId="77777777" w:rsidR="002F2688" w:rsidRDefault="002F2688" w:rsidP="002F2688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14:paraId="5A18EFCF" w14:textId="77777777" w:rsidR="002F2688" w:rsidRDefault="002F26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396A"/>
    <w:rsid w:val="000A4226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2F51C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9764A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1D7977"/>
    <w:rsid w:val="00281485"/>
    <w:rsid w:val="002F139C"/>
    <w:rsid w:val="00396144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C151FF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e l i v e r y D r i v e r E m a i l > D e l i v e r y D r i v e r E m a i l < / D e l i v e r y D r i v e r E m a i l >  
         < D e l i v e r y D r i v e r N a m e > D e l i v e r y D r i v e r N a m e < / D e l i v e r y D r i v e r N a m e >  
         < D e l i v e r y D r i v e r P h o n e > D e l i v e r y D r i v e r P h o n e < / D e l i v e r y D r i v e r P h o n e >  
         < D e l i v e r y P i c k U p T i m e > D e l i v e r y P i c k U p T i m e < / D e l i v e r y P i c k U p T i m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o f M e a s u r e C o d e > U n i t o f M e a s u r e C o d e < / U n i t o f M e a s u r e C o d e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95280-9C3E-42C6-9516-BDEC7A31C70B}">
  <ds:schemaRefs>
    <ds:schemaRef ds:uri="urn:microsoft-dynamics-nav/reports/Standard_Sales_Order_Conf/1305/"/>
  </ds:schemaRefs>
</ds:datastoreItem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2019-02-20T13:01:00Z</dcterms:created>
  <dcterms:modified xsi:type="dcterms:W3CDTF">2022-10-12T16:17:00Z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